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0"/>
      </w:tblGrid>
      <w:tr w:rsidR="004B7E44" w14:paraId="2CC7D963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54FA532E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6E169D8" wp14:editId="781A5B16">
                      <wp:extent cx="5467350" cy="238125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67350" cy="2381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D24E3B" w14:textId="77777777" w:rsidR="003C7465" w:rsidRDefault="004D5E7E" w:rsidP="004B7E44">
                                  <w:pPr>
                                    <w:pStyle w:val="Title"/>
                                  </w:pPr>
                                  <w:r>
                                    <w:t xml:space="preserve">Beautiful Babe Boutique </w:t>
                                  </w:r>
                                </w:p>
                                <w:p w14:paraId="31B7D7FB" w14:textId="26255248" w:rsidR="004B7E44" w:rsidRPr="004B7E44" w:rsidRDefault="003C7465" w:rsidP="004B7E44">
                                  <w:pPr>
                                    <w:pStyle w:val="Title"/>
                                  </w:pPr>
                                  <w:r>
                                    <w:t>Web application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6E169D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30.5pt;height:18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" filled="f" stroked="f" strokeweight=".5pt">
                      <v:textbox>
                        <w:txbxContent>
                          <w:p w14:paraId="00D24E3B" w14:textId="77777777" w:rsidR="003C7465" w:rsidRDefault="004D5E7E" w:rsidP="004B7E44">
                            <w:pPr>
                              <w:pStyle w:val="Title"/>
                            </w:pPr>
                            <w:r>
                              <w:t xml:space="preserve">Beautiful Babe Boutique </w:t>
                            </w:r>
                          </w:p>
                          <w:p w14:paraId="31B7D7FB" w14:textId="26255248" w:rsidR="004B7E44" w:rsidRPr="004B7E44" w:rsidRDefault="003C7465" w:rsidP="004B7E44">
                            <w:pPr>
                              <w:pStyle w:val="Title"/>
                            </w:pPr>
                            <w:r>
                              <w:t>Web application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255F4C3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F190F07" wp14:editId="3F6254E3">
                      <wp:extent cx="785611" cy="0"/>
                      <wp:effectExtent l="0" t="38100" r="52705" b="3810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0D5975B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" strokecolor="white [3212]" strokeweight="6pt">
                      <w10:anchorlock/>
                    </v:line>
                  </w:pict>
                </mc:Fallback>
              </mc:AlternateContent>
            </w:r>
          </w:p>
          <w:p w14:paraId="569BA9A4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5F5E09" wp14:editId="77A74360">
                      <wp:extent cx="5138670" cy="746975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A732CC" w14:textId="26D720D2" w:rsidR="004B7E44" w:rsidRPr="00DC5EE7" w:rsidRDefault="0078350A" w:rsidP="004B7E44">
                                  <w:pPr>
                                    <w:pStyle w:val="Subtitle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C5EE7">
                                    <w:rPr>
                                      <w:sz w:val="36"/>
                                      <w:szCs w:val="36"/>
                                    </w:rPr>
                                    <w:t>Crystalyn</w:t>
                                  </w:r>
                                  <w:proofErr w:type="spellEnd"/>
                                  <w:r w:rsidRPr="00DC5EE7">
                                    <w:rPr>
                                      <w:sz w:val="36"/>
                                      <w:szCs w:val="36"/>
                                    </w:rPr>
                                    <w:t xml:space="preserve"> Wegner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5F5E09" id="Text Box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" filled="f" stroked="f" strokeweight=".5pt">
                      <v:textbox>
                        <w:txbxContent>
                          <w:p w14:paraId="24A732CC" w14:textId="26D720D2" w:rsidR="004B7E44" w:rsidRPr="00DC5EE7" w:rsidRDefault="0078350A" w:rsidP="004B7E44">
                            <w:pPr>
                              <w:pStyle w:val="Subtitle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C5EE7">
                              <w:rPr>
                                <w:sz w:val="36"/>
                                <w:szCs w:val="36"/>
                              </w:rPr>
                              <w:t>Crystalyn</w:t>
                            </w:r>
                            <w:proofErr w:type="spellEnd"/>
                            <w:r w:rsidRPr="00DC5EE7">
                              <w:rPr>
                                <w:sz w:val="36"/>
                                <w:szCs w:val="36"/>
                              </w:rPr>
                              <w:t xml:space="preserve"> Wegner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7762128B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EB7885" w14:textId="77777777" w:rsidR="004B7E44" w:rsidRDefault="004B7E44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6D0BE59" wp14:editId="42C21C51">
                      <wp:extent cx="3917950" cy="469557"/>
                      <wp:effectExtent l="0" t="0" r="0" b="6985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17950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A59B06" w14:textId="5240728A" w:rsidR="004B7E44" w:rsidRPr="00DC5EE7" w:rsidRDefault="00CC5247" w:rsidP="004B7E44">
                                  <w:pPr>
                                    <w:pStyle w:val="Heading1"/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 w:rsidRPr="00DC5EE7">
                                    <w:rPr>
                                      <w:sz w:val="52"/>
                                      <w:szCs w:val="52"/>
                                    </w:rPr>
                                    <w:t>Project Proposal &amp; MVP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D0BE59" id="Text Box 6" o:spid="_x0000_s1028" type="#_x0000_t202" style="width:308.5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" filled="f" stroked="f" strokeweight=".5pt">
                      <v:textbox>
                        <w:txbxContent>
                          <w:p w14:paraId="6BA59B06" w14:textId="5240728A" w:rsidR="004B7E44" w:rsidRPr="00DC5EE7" w:rsidRDefault="00CC5247" w:rsidP="004B7E44">
                            <w:pPr>
                              <w:pStyle w:val="Heading1"/>
                              <w:rPr>
                                <w:sz w:val="52"/>
                                <w:szCs w:val="52"/>
                              </w:rPr>
                            </w:pPr>
                            <w:r w:rsidRPr="00DC5EE7">
                              <w:rPr>
                                <w:sz w:val="52"/>
                                <w:szCs w:val="52"/>
                              </w:rPr>
                              <w:t>Project Proposal &amp; MVP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97B39B8" w14:textId="596D3044" w:rsidR="004B7E44" w:rsidRDefault="004B7E44" w:rsidP="004B7E44">
            <w:pPr>
              <w:rPr>
                <w:noProof/>
              </w:rPr>
            </w:pPr>
          </w:p>
        </w:tc>
      </w:tr>
    </w:tbl>
    <w:p w14:paraId="086E6260" w14:textId="419F5673" w:rsidR="004B7E44" w:rsidRDefault="0078350A" w:rsidP="004B7E44">
      <w:r>
        <w:rPr>
          <w:noProof/>
        </w:rPr>
        <w:drawing>
          <wp:anchor distT="0" distB="0" distL="114300" distR="114300" simplePos="0" relativeHeight="251656192" behindDoc="1" locked="0" layoutInCell="1" allowOverlap="1" wp14:anchorId="464A272B" wp14:editId="7CE396B6">
            <wp:simplePos x="0" y="0"/>
            <wp:positionH relativeFrom="column">
              <wp:posOffset>-718820</wp:posOffset>
            </wp:positionH>
            <wp:positionV relativeFrom="page">
              <wp:posOffset>6350</wp:posOffset>
            </wp:positionV>
            <wp:extent cx="12234877" cy="101663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1264" cy="10188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8AD82DD" wp14:editId="77AFE19C">
                <wp:simplePos x="0" y="0"/>
                <wp:positionH relativeFrom="column">
                  <wp:posOffset>-731520</wp:posOffset>
                </wp:positionH>
                <wp:positionV relativeFrom="page">
                  <wp:posOffset>2057400</wp:posOffset>
                </wp:positionV>
                <wp:extent cx="6748145" cy="5984875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51897" id="Rectangle 2" o:spid="_x0000_s1026" alt="colored rectangle" style="position:absolute;margin-left:-57.6pt;margin-top:162pt;width:531.35pt;height:471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" fillcolor="#952498 [2405]" stroked="f">
                <w10:wrap anchory="page"/>
              </v:rect>
            </w:pict>
          </mc:Fallback>
        </mc:AlternateContent>
      </w:r>
    </w:p>
    <w:p w14:paraId="0DC0A45E" w14:textId="4D2DFD95" w:rsidR="004B7E44" w:rsidRDefault="00CC5247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59264" behindDoc="0" locked="0" layoutInCell="1" allowOverlap="1" wp14:anchorId="04C9C74D" wp14:editId="4D5B9348">
            <wp:simplePos x="0" y="0"/>
            <wp:positionH relativeFrom="column">
              <wp:posOffset>-42545</wp:posOffset>
            </wp:positionH>
            <wp:positionV relativeFrom="paragraph">
              <wp:posOffset>7814310</wp:posOffset>
            </wp:positionV>
            <wp:extent cx="1466850" cy="998220"/>
            <wp:effectExtent l="0" t="0" r="0" b="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br w:type="page"/>
      </w:r>
    </w:p>
    <w:p w14:paraId="326E530F" w14:textId="130F54CC" w:rsidR="004B7E44" w:rsidRDefault="00F56D68" w:rsidP="004B7E44">
      <w:pPr>
        <w:pStyle w:val="Heading2"/>
        <w:spacing w:after="500"/>
      </w:pPr>
      <w:sdt>
        <w:sdtPr>
          <w:alias w:val="Company"/>
          <w:tag w:val="Company"/>
          <w:id w:val="441245393"/>
          <w:placeholder>
            <w:docPart w:val="EA8AB81D6AFA434A8FFD9D4567566EC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78350A">
            <w:t>Beautiful Babe Boutiq</w:t>
          </w:r>
          <w:r w:rsidR="00E544A3">
            <w:t>u</w:t>
          </w:r>
          <w:r w:rsidR="0078350A">
            <w:t>e</w:t>
          </w:r>
        </w:sdtContent>
      </w:sdt>
      <w:r w:rsidR="004B7E44" w:rsidRPr="004B7E44">
        <w:t xml:space="preserve"> </w:t>
      </w:r>
      <w:r w:rsidR="0078350A">
        <w:t>Project Plan</w:t>
      </w:r>
    </w:p>
    <w:p w14:paraId="4D754708" w14:textId="21E1C0A1" w:rsidR="004B7E44" w:rsidRDefault="006D4B24" w:rsidP="004B7E44">
      <w:pPr>
        <w:pStyle w:val="Heading3"/>
        <w:rPr>
          <w:b/>
          <w:i w:val="0"/>
          <w:sz w:val="44"/>
        </w:rPr>
      </w:pPr>
      <w:bookmarkStart w:id="0" w:name="_Hlk130152241"/>
      <w:r>
        <w:rPr>
          <w:b/>
          <w:i w:val="0"/>
          <w:sz w:val="44"/>
        </w:rPr>
        <w:t>Overview</w:t>
      </w:r>
    </w:p>
    <w:bookmarkEnd w:id="0"/>
    <w:p w14:paraId="3F749B8C" w14:textId="520880F8" w:rsidR="002A165C" w:rsidRDefault="002A165C" w:rsidP="004B7E44">
      <w:pPr>
        <w:pStyle w:val="Heading3"/>
        <w:rPr>
          <w:b/>
          <w:i w:val="0"/>
          <w:sz w:val="28"/>
          <w:szCs w:val="28"/>
        </w:rPr>
      </w:pPr>
      <w:r>
        <w:rPr>
          <w:b/>
          <w:i w:val="0"/>
          <w:sz w:val="44"/>
        </w:rPr>
        <w:tab/>
      </w:r>
    </w:p>
    <w:p w14:paraId="2C10481B" w14:textId="35D0DB47" w:rsidR="002A165C" w:rsidRPr="00620339" w:rsidRDefault="00633A90" w:rsidP="004B7E44">
      <w:pPr>
        <w:pStyle w:val="Heading3"/>
        <w:rPr>
          <w:rFonts w:asciiTheme="minorHAnsi" w:hAnsiTheme="minorHAnsi" w:cstheme="minorHAnsi"/>
          <w:bCs/>
          <w:i w:val="0"/>
          <w:sz w:val="28"/>
          <w:szCs w:val="28"/>
        </w:rPr>
      </w:pPr>
      <w:r>
        <w:rPr>
          <w:rFonts w:asciiTheme="minorHAnsi" w:hAnsiTheme="minorHAnsi" w:cstheme="minorHAnsi"/>
          <w:bCs/>
          <w:i w:val="0"/>
          <w:sz w:val="28"/>
          <w:szCs w:val="28"/>
        </w:rPr>
        <w:t>This proposal is</w:t>
      </w:r>
      <w:r w:rsidR="00C35D72" w:rsidRPr="00620339">
        <w:rPr>
          <w:rFonts w:asciiTheme="minorHAnsi" w:hAnsiTheme="minorHAnsi" w:cstheme="minorHAnsi"/>
          <w:bCs/>
          <w:i w:val="0"/>
          <w:sz w:val="28"/>
          <w:szCs w:val="28"/>
        </w:rPr>
        <w:t xml:space="preserve"> to creat</w:t>
      </w:r>
      <w:r>
        <w:rPr>
          <w:rFonts w:asciiTheme="minorHAnsi" w:hAnsiTheme="minorHAnsi" w:cstheme="minorHAnsi"/>
          <w:bCs/>
          <w:i w:val="0"/>
          <w:sz w:val="28"/>
          <w:szCs w:val="28"/>
        </w:rPr>
        <w:t>e</w:t>
      </w:r>
      <w:r w:rsidR="00C35D72" w:rsidRPr="00620339">
        <w:rPr>
          <w:rFonts w:asciiTheme="minorHAnsi" w:hAnsiTheme="minorHAnsi" w:cstheme="minorHAnsi"/>
          <w:bCs/>
          <w:i w:val="0"/>
          <w:sz w:val="28"/>
          <w:szCs w:val="28"/>
        </w:rPr>
        <w:t xml:space="preserve"> a</w:t>
      </w:r>
      <w:r w:rsidR="00CD6AB3" w:rsidRPr="00620339">
        <w:rPr>
          <w:rFonts w:asciiTheme="minorHAnsi" w:hAnsiTheme="minorHAnsi" w:cstheme="minorHAnsi"/>
          <w:bCs/>
          <w:i w:val="0"/>
          <w:sz w:val="28"/>
          <w:szCs w:val="28"/>
        </w:rPr>
        <w:t xml:space="preserve">n e-commerce </w:t>
      </w:r>
      <w:r w:rsidR="00C35D72" w:rsidRPr="00620339">
        <w:rPr>
          <w:rFonts w:asciiTheme="minorHAnsi" w:hAnsiTheme="minorHAnsi" w:cstheme="minorHAnsi"/>
          <w:bCs/>
          <w:i w:val="0"/>
          <w:sz w:val="28"/>
          <w:szCs w:val="28"/>
        </w:rPr>
        <w:t>web</w:t>
      </w:r>
      <w:r w:rsidR="00855657" w:rsidRPr="00620339">
        <w:rPr>
          <w:rFonts w:asciiTheme="minorHAnsi" w:hAnsiTheme="minorHAnsi" w:cstheme="minorHAnsi"/>
          <w:bCs/>
          <w:i w:val="0"/>
          <w:sz w:val="28"/>
          <w:szCs w:val="28"/>
        </w:rPr>
        <w:t xml:space="preserve"> application</w:t>
      </w:r>
      <w:r w:rsidR="004A07FD" w:rsidRPr="00620339">
        <w:rPr>
          <w:rFonts w:asciiTheme="minorHAnsi" w:hAnsiTheme="minorHAnsi" w:cstheme="minorHAnsi"/>
          <w:bCs/>
          <w:i w:val="0"/>
          <w:sz w:val="28"/>
          <w:szCs w:val="28"/>
        </w:rPr>
        <w:t xml:space="preserve"> that sells different name brand boutique clothing </w:t>
      </w:r>
      <w:r w:rsidR="00304186" w:rsidRPr="00620339">
        <w:rPr>
          <w:rFonts w:asciiTheme="minorHAnsi" w:hAnsiTheme="minorHAnsi" w:cstheme="minorHAnsi"/>
          <w:bCs/>
          <w:i w:val="0"/>
          <w:sz w:val="28"/>
          <w:szCs w:val="28"/>
        </w:rPr>
        <w:t xml:space="preserve">at a one stop </w:t>
      </w:r>
      <w:r w:rsidR="00C56EEC" w:rsidRPr="00620339">
        <w:rPr>
          <w:rFonts w:asciiTheme="minorHAnsi" w:hAnsiTheme="minorHAnsi" w:cstheme="minorHAnsi"/>
          <w:bCs/>
          <w:i w:val="0"/>
          <w:sz w:val="28"/>
          <w:szCs w:val="28"/>
        </w:rPr>
        <w:t xml:space="preserve">online shopping experience. </w:t>
      </w:r>
      <w:r w:rsidR="00FA31B8" w:rsidRPr="00620339">
        <w:rPr>
          <w:rFonts w:asciiTheme="minorHAnsi" w:hAnsiTheme="minorHAnsi" w:cstheme="minorHAnsi"/>
          <w:bCs/>
          <w:i w:val="0"/>
          <w:sz w:val="28"/>
          <w:szCs w:val="28"/>
        </w:rPr>
        <w:t xml:space="preserve">The web application will include a database of available merchandise for purchase. </w:t>
      </w:r>
      <w:r w:rsidR="00876920" w:rsidRPr="00620339">
        <w:rPr>
          <w:rFonts w:asciiTheme="minorHAnsi" w:hAnsiTheme="minorHAnsi" w:cstheme="minorHAnsi"/>
          <w:bCs/>
          <w:i w:val="0"/>
          <w:sz w:val="28"/>
          <w:szCs w:val="28"/>
        </w:rPr>
        <w:t>There will be a search field imple</w:t>
      </w:r>
      <w:r w:rsidR="00850402" w:rsidRPr="00620339">
        <w:rPr>
          <w:rFonts w:asciiTheme="minorHAnsi" w:hAnsiTheme="minorHAnsi" w:cstheme="minorHAnsi"/>
          <w:bCs/>
          <w:i w:val="0"/>
          <w:sz w:val="28"/>
          <w:szCs w:val="28"/>
        </w:rPr>
        <w:t xml:space="preserve">mented for the customer to search for a type of item they are looking for and the web application will display the results that are available. </w:t>
      </w:r>
      <w:r w:rsidR="00855657" w:rsidRPr="00620339">
        <w:rPr>
          <w:rFonts w:asciiTheme="minorHAnsi" w:hAnsiTheme="minorHAnsi" w:cstheme="minorHAnsi"/>
          <w:bCs/>
          <w:i w:val="0"/>
          <w:sz w:val="28"/>
          <w:szCs w:val="28"/>
        </w:rPr>
        <w:t xml:space="preserve">It will allow </w:t>
      </w:r>
      <w:r w:rsidR="002E2614" w:rsidRPr="00620339">
        <w:rPr>
          <w:rFonts w:asciiTheme="minorHAnsi" w:hAnsiTheme="minorHAnsi" w:cstheme="minorHAnsi"/>
          <w:bCs/>
          <w:i w:val="0"/>
          <w:sz w:val="28"/>
          <w:szCs w:val="28"/>
        </w:rPr>
        <w:t>users to add items into a virtual shopping cart and purchase</w:t>
      </w:r>
      <w:r w:rsidR="00876920" w:rsidRPr="00620339">
        <w:rPr>
          <w:rFonts w:asciiTheme="minorHAnsi" w:hAnsiTheme="minorHAnsi" w:cstheme="minorHAnsi"/>
          <w:bCs/>
          <w:i w:val="0"/>
          <w:sz w:val="28"/>
          <w:szCs w:val="28"/>
        </w:rPr>
        <w:t xml:space="preserve">. Users will also </w:t>
      </w:r>
      <w:r w:rsidR="00481F7B" w:rsidRPr="00620339">
        <w:rPr>
          <w:rFonts w:asciiTheme="minorHAnsi" w:hAnsiTheme="minorHAnsi" w:cstheme="minorHAnsi"/>
          <w:bCs/>
          <w:i w:val="0"/>
          <w:sz w:val="28"/>
          <w:szCs w:val="28"/>
        </w:rPr>
        <w:t xml:space="preserve">be able to login and see their purchases as well as ask any questions needed to the boutique owner or operator. </w:t>
      </w:r>
    </w:p>
    <w:p w14:paraId="2190023F" w14:textId="77777777" w:rsidR="00481F7B" w:rsidRPr="00620339" w:rsidRDefault="00481F7B" w:rsidP="004B7E44">
      <w:pPr>
        <w:pStyle w:val="Heading3"/>
        <w:rPr>
          <w:bCs/>
          <w:i w:val="0"/>
          <w:sz w:val="28"/>
          <w:szCs w:val="28"/>
        </w:rPr>
      </w:pPr>
    </w:p>
    <w:p w14:paraId="67F4C5D5" w14:textId="77777777" w:rsidR="00481F7B" w:rsidRPr="002A165C" w:rsidRDefault="00481F7B" w:rsidP="004B7E44">
      <w:pPr>
        <w:pStyle w:val="Heading3"/>
        <w:rPr>
          <w:b/>
          <w:i w:val="0"/>
          <w:sz w:val="28"/>
          <w:szCs w:val="28"/>
        </w:rPr>
      </w:pPr>
    </w:p>
    <w:p w14:paraId="1E5E5718" w14:textId="77777777" w:rsidR="004B7E44" w:rsidRPr="004B7E44" w:rsidRDefault="004B7E44" w:rsidP="004B7E44">
      <w:pPr>
        <w:pStyle w:val="Heading3"/>
        <w:rPr>
          <w:rFonts w:eastAsiaTheme="minorHAnsi"/>
          <w:b/>
          <w:i w:val="0"/>
          <w:sz w:val="44"/>
        </w:rPr>
      </w:pPr>
    </w:p>
    <w:p w14:paraId="243FFD60" w14:textId="034EE069" w:rsidR="004B7E44" w:rsidRPr="006D4B24" w:rsidRDefault="006D4B24" w:rsidP="004B7E44">
      <w:pPr>
        <w:pStyle w:val="Heading4"/>
        <w:rPr>
          <w:rFonts w:asciiTheme="majorHAnsi" w:hAnsiTheme="majorHAnsi"/>
          <w:color w:val="auto"/>
          <w:sz w:val="44"/>
          <w:szCs w:val="44"/>
        </w:rPr>
      </w:pPr>
      <w:bookmarkStart w:id="1" w:name="_Hlk130152703"/>
      <w:r w:rsidRPr="006D4B24">
        <w:rPr>
          <w:rFonts w:asciiTheme="majorHAnsi" w:hAnsiTheme="majorHAnsi"/>
          <w:color w:val="auto"/>
          <w:sz w:val="44"/>
          <w:szCs w:val="44"/>
        </w:rPr>
        <w:t>Problem</w:t>
      </w:r>
    </w:p>
    <w:bookmarkEnd w:id="1"/>
    <w:p w14:paraId="45E8148E" w14:textId="77777777" w:rsidR="004B7E44" w:rsidRDefault="004B7E44" w:rsidP="004B7E44"/>
    <w:p w14:paraId="47BE31BE" w14:textId="3DE42491" w:rsidR="004B7E44" w:rsidRDefault="00CD7679" w:rsidP="002C586B">
      <w:pPr>
        <w:rPr>
          <w:color w:val="auto"/>
        </w:rPr>
      </w:pPr>
      <w:r>
        <w:rPr>
          <w:color w:val="auto"/>
        </w:rPr>
        <w:t>Currently many boutique brands will not sell a wholesale pr</w:t>
      </w:r>
      <w:r w:rsidR="00EC0B90">
        <w:rPr>
          <w:color w:val="auto"/>
        </w:rPr>
        <w:t xml:space="preserve">oduct at a wholesale price to a boutique owner unless they have a </w:t>
      </w:r>
      <w:r w:rsidR="00FA5A86">
        <w:rPr>
          <w:color w:val="auto"/>
        </w:rPr>
        <w:t>brick-and-mortar</w:t>
      </w:r>
      <w:r w:rsidR="00EC0B90">
        <w:rPr>
          <w:color w:val="auto"/>
        </w:rPr>
        <w:t xml:space="preserve"> </w:t>
      </w:r>
      <w:r w:rsidR="004C3374">
        <w:rPr>
          <w:color w:val="auto"/>
        </w:rPr>
        <w:t xml:space="preserve">location or a e- commerce website. Having a </w:t>
      </w:r>
      <w:r w:rsidR="00FA5A86">
        <w:rPr>
          <w:color w:val="auto"/>
        </w:rPr>
        <w:t>brick-and-mortar</w:t>
      </w:r>
      <w:r w:rsidR="004C3374">
        <w:rPr>
          <w:color w:val="auto"/>
        </w:rPr>
        <w:t xml:space="preserve"> boutique has a lot of overhead costs when starting a small business. It must have </w:t>
      </w:r>
      <w:r w:rsidR="00A85935">
        <w:rPr>
          <w:color w:val="auto"/>
        </w:rPr>
        <w:t>employees to run the shop and a physical location also has its costs. For example, location rent, electricity</w:t>
      </w:r>
      <w:r w:rsidR="006F1757">
        <w:rPr>
          <w:color w:val="auto"/>
        </w:rPr>
        <w:t xml:space="preserve"> costs risk of theft and much more. </w:t>
      </w:r>
    </w:p>
    <w:p w14:paraId="68BF6F06" w14:textId="77777777" w:rsidR="000D1D4C" w:rsidRDefault="000D1D4C" w:rsidP="002C586B">
      <w:pPr>
        <w:rPr>
          <w:color w:val="auto"/>
        </w:rPr>
      </w:pPr>
    </w:p>
    <w:p w14:paraId="60F81404" w14:textId="77777777" w:rsidR="000D1D4C" w:rsidRDefault="000D1D4C" w:rsidP="002C586B">
      <w:pPr>
        <w:rPr>
          <w:color w:val="auto"/>
        </w:rPr>
      </w:pPr>
    </w:p>
    <w:p w14:paraId="2797DBE1" w14:textId="77777777" w:rsidR="000D1D4C" w:rsidRDefault="000D1D4C" w:rsidP="002C586B">
      <w:pPr>
        <w:rPr>
          <w:color w:val="auto"/>
        </w:rPr>
      </w:pPr>
    </w:p>
    <w:p w14:paraId="7B07F03F" w14:textId="29730270" w:rsidR="000D1D4C" w:rsidRDefault="000D1D4C" w:rsidP="002C586B">
      <w:pPr>
        <w:rPr>
          <w:rFonts w:asciiTheme="majorHAnsi" w:eastAsia="Times New Roman" w:hAnsiTheme="majorHAnsi" w:cs="Times New Roman"/>
          <w:b/>
          <w:caps/>
          <w:color w:val="auto"/>
          <w:spacing w:val="20"/>
          <w:kern w:val="28"/>
          <w:sz w:val="44"/>
          <w:szCs w:val="44"/>
        </w:rPr>
      </w:pPr>
      <w:r>
        <w:rPr>
          <w:rFonts w:asciiTheme="majorHAnsi" w:eastAsia="Times New Roman" w:hAnsiTheme="majorHAnsi" w:cs="Times New Roman"/>
          <w:b/>
          <w:caps/>
          <w:color w:val="auto"/>
          <w:spacing w:val="20"/>
          <w:kern w:val="28"/>
          <w:sz w:val="44"/>
          <w:szCs w:val="44"/>
        </w:rPr>
        <w:t>Value</w:t>
      </w:r>
    </w:p>
    <w:p w14:paraId="42BF5CE4" w14:textId="24F5F486" w:rsidR="000D1D4C" w:rsidRDefault="000D1D4C" w:rsidP="002C586B">
      <w:pPr>
        <w:rPr>
          <w:rFonts w:asciiTheme="majorHAnsi" w:eastAsia="Times New Roman" w:hAnsiTheme="majorHAnsi" w:cs="Times New Roman"/>
          <w:b/>
          <w:caps/>
          <w:color w:val="auto"/>
          <w:spacing w:val="20"/>
          <w:kern w:val="28"/>
          <w:sz w:val="44"/>
          <w:szCs w:val="44"/>
        </w:rPr>
      </w:pPr>
    </w:p>
    <w:p w14:paraId="53649378" w14:textId="66039DD9" w:rsidR="00360095" w:rsidRDefault="00360095" w:rsidP="00360095">
      <w:pPr>
        <w:rPr>
          <w:color w:val="auto"/>
        </w:rPr>
      </w:pPr>
      <w:r>
        <w:rPr>
          <w:color w:val="auto"/>
        </w:rPr>
        <w:t xml:space="preserve">Creating </w:t>
      </w:r>
      <w:r w:rsidR="00D612A1">
        <w:rPr>
          <w:color w:val="auto"/>
        </w:rPr>
        <w:t>an</w:t>
      </w:r>
      <w:r>
        <w:rPr>
          <w:color w:val="auto"/>
        </w:rPr>
        <w:t xml:space="preserve"> e-commerce </w:t>
      </w:r>
      <w:r w:rsidR="00D612A1">
        <w:rPr>
          <w:color w:val="auto"/>
        </w:rPr>
        <w:t xml:space="preserve">boutique </w:t>
      </w:r>
      <w:r>
        <w:rPr>
          <w:color w:val="auto"/>
        </w:rPr>
        <w:t xml:space="preserve">web application will allow a small boutique owner to </w:t>
      </w:r>
      <w:r w:rsidR="004A5057">
        <w:rPr>
          <w:color w:val="auto"/>
        </w:rPr>
        <w:t>get started selling many sou</w:t>
      </w:r>
      <w:r w:rsidR="00D612A1">
        <w:rPr>
          <w:color w:val="auto"/>
        </w:rPr>
        <w:t>ght</w:t>
      </w:r>
      <w:r w:rsidR="004A5057">
        <w:rPr>
          <w:color w:val="auto"/>
        </w:rPr>
        <w:t xml:space="preserve"> after brands at a</w:t>
      </w:r>
      <w:r w:rsidR="00D612A1">
        <w:rPr>
          <w:color w:val="auto"/>
        </w:rPr>
        <w:t>n</w:t>
      </w:r>
      <w:r w:rsidR="004A5057">
        <w:rPr>
          <w:color w:val="auto"/>
        </w:rPr>
        <w:t xml:space="preserve"> affordable wholesale price. It allows </w:t>
      </w:r>
      <w:r w:rsidR="00F03FE4">
        <w:rPr>
          <w:color w:val="auto"/>
        </w:rPr>
        <w:t xml:space="preserve">them </w:t>
      </w:r>
      <w:r w:rsidR="004A5057">
        <w:rPr>
          <w:color w:val="auto"/>
        </w:rPr>
        <w:t xml:space="preserve">to </w:t>
      </w:r>
      <w:r w:rsidR="00D612A1">
        <w:rPr>
          <w:color w:val="auto"/>
        </w:rPr>
        <w:t>eliminate</w:t>
      </w:r>
      <w:r w:rsidR="004A5057">
        <w:rPr>
          <w:color w:val="auto"/>
        </w:rPr>
        <w:t xml:space="preserve"> all the overhead cost of the brick-and-mortar business model plan for a small business. </w:t>
      </w:r>
    </w:p>
    <w:p w14:paraId="7F4F4FA4" w14:textId="77777777" w:rsidR="00360095" w:rsidRDefault="00360095" w:rsidP="002C586B">
      <w:pPr>
        <w:rPr>
          <w:color w:val="auto"/>
        </w:rPr>
      </w:pPr>
    </w:p>
    <w:p w14:paraId="5B266364" w14:textId="77777777" w:rsidR="006F1757" w:rsidRPr="004B7E44" w:rsidRDefault="006F1757" w:rsidP="002C586B">
      <w:pPr>
        <w:rPr>
          <w:color w:val="auto"/>
        </w:rPr>
      </w:pPr>
    </w:p>
    <w:p w14:paraId="66871299" w14:textId="3C5E37AC" w:rsidR="00E94B5F" w:rsidRDefault="00E94B5F" w:rsidP="004B7E44"/>
    <w:p w14:paraId="058A9A34" w14:textId="732B692D" w:rsidR="0078350A" w:rsidRDefault="0078350A" w:rsidP="004B7E44"/>
    <w:p w14:paraId="44AB1725" w14:textId="1500D07D" w:rsidR="002D49D7" w:rsidRDefault="002D49D7" w:rsidP="002D49D7">
      <w:pPr>
        <w:rPr>
          <w:rFonts w:asciiTheme="majorHAnsi" w:eastAsia="Times New Roman" w:hAnsiTheme="majorHAnsi" w:cs="Times New Roman"/>
          <w:b/>
          <w:caps/>
          <w:color w:val="auto"/>
          <w:spacing w:val="20"/>
          <w:kern w:val="28"/>
          <w:sz w:val="44"/>
          <w:szCs w:val="44"/>
        </w:rPr>
      </w:pPr>
      <w:r>
        <w:rPr>
          <w:rFonts w:asciiTheme="majorHAnsi" w:eastAsia="Times New Roman" w:hAnsiTheme="majorHAnsi" w:cs="Times New Roman"/>
          <w:b/>
          <w:caps/>
          <w:color w:val="auto"/>
          <w:spacing w:val="20"/>
          <w:kern w:val="28"/>
          <w:sz w:val="44"/>
          <w:szCs w:val="44"/>
        </w:rPr>
        <w:t>Personas</w:t>
      </w:r>
    </w:p>
    <w:p w14:paraId="671B5C65" w14:textId="77777777" w:rsidR="002D49D7" w:rsidRDefault="002D49D7" w:rsidP="002D49D7">
      <w:pPr>
        <w:rPr>
          <w:rFonts w:eastAsia="Times New Roman" w:cstheme="minorHAnsi"/>
          <w:b/>
          <w:caps/>
          <w:color w:val="auto"/>
          <w:spacing w:val="20"/>
          <w:kern w:val="28"/>
          <w:sz w:val="44"/>
          <w:szCs w:val="44"/>
        </w:rPr>
      </w:pPr>
    </w:p>
    <w:p w14:paraId="76189634" w14:textId="42966CF3" w:rsidR="008E2741" w:rsidRDefault="00854F4C" w:rsidP="008E2741">
      <w:pPr>
        <w:rPr>
          <w:color w:val="auto"/>
        </w:rPr>
      </w:pPr>
      <w:r>
        <w:rPr>
          <w:color w:val="auto"/>
        </w:rPr>
        <w:t xml:space="preserve">There are three different possible personas that </w:t>
      </w:r>
      <w:r w:rsidR="003D05D4">
        <w:rPr>
          <w:color w:val="auto"/>
        </w:rPr>
        <w:t>this web application</w:t>
      </w:r>
      <w:r w:rsidR="001D5DE1">
        <w:rPr>
          <w:color w:val="auto"/>
        </w:rPr>
        <w:t xml:space="preserve"> would target.</w:t>
      </w:r>
    </w:p>
    <w:p w14:paraId="33E9F910" w14:textId="359C3BD5" w:rsidR="003B2CAA" w:rsidRDefault="00403F26" w:rsidP="008E2741">
      <w:pPr>
        <w:rPr>
          <w:color w:val="auto"/>
        </w:rPr>
      </w:pPr>
      <w:r>
        <w:rPr>
          <w:color w:val="auto"/>
        </w:rPr>
        <w:t xml:space="preserve">The first would be a </w:t>
      </w:r>
      <w:r w:rsidR="001D5DE1">
        <w:rPr>
          <w:color w:val="auto"/>
        </w:rPr>
        <w:t>young woman</w:t>
      </w:r>
      <w:r w:rsidR="00104475">
        <w:rPr>
          <w:color w:val="auto"/>
        </w:rPr>
        <w:t xml:space="preserve"> in high school or college</w:t>
      </w:r>
      <w:r w:rsidR="00EF01FC">
        <w:rPr>
          <w:color w:val="auto"/>
        </w:rPr>
        <w:t xml:space="preserve"> in her adolescent</w:t>
      </w:r>
      <w:r w:rsidR="00A101AD">
        <w:rPr>
          <w:color w:val="auto"/>
        </w:rPr>
        <w:t xml:space="preserve"> to young adult</w:t>
      </w:r>
      <w:r w:rsidR="00EF01FC">
        <w:rPr>
          <w:color w:val="auto"/>
        </w:rPr>
        <w:t xml:space="preserve"> years about </w:t>
      </w:r>
      <w:r w:rsidR="00A101AD">
        <w:rPr>
          <w:color w:val="auto"/>
        </w:rPr>
        <w:t xml:space="preserve">15-25. </w:t>
      </w:r>
      <w:r w:rsidR="00685EA2">
        <w:rPr>
          <w:color w:val="auto"/>
        </w:rPr>
        <w:t xml:space="preserve">Looking to shop </w:t>
      </w:r>
      <w:r w:rsidR="00A056DE">
        <w:rPr>
          <w:color w:val="auto"/>
        </w:rPr>
        <w:t xml:space="preserve">and purchase </w:t>
      </w:r>
      <w:r w:rsidR="00C867BC">
        <w:rPr>
          <w:color w:val="auto"/>
        </w:rPr>
        <w:t>the latest and most popular brands at an affor</w:t>
      </w:r>
      <w:r w:rsidR="00A056DE">
        <w:rPr>
          <w:color w:val="auto"/>
        </w:rPr>
        <w:t>dable price</w:t>
      </w:r>
      <w:r w:rsidR="003B2CAA">
        <w:rPr>
          <w:color w:val="auto"/>
        </w:rPr>
        <w:t>.</w:t>
      </w:r>
    </w:p>
    <w:p w14:paraId="7152A638" w14:textId="0B9595E8" w:rsidR="00403F26" w:rsidRDefault="003B2CAA" w:rsidP="008E2741">
      <w:pPr>
        <w:rPr>
          <w:color w:val="auto"/>
        </w:rPr>
      </w:pPr>
      <w:r>
        <w:rPr>
          <w:color w:val="auto"/>
        </w:rPr>
        <w:t xml:space="preserve">The second would be a </w:t>
      </w:r>
      <w:r w:rsidR="00104475">
        <w:rPr>
          <w:color w:val="auto"/>
        </w:rPr>
        <w:t>young woman</w:t>
      </w:r>
      <w:r>
        <w:rPr>
          <w:color w:val="auto"/>
        </w:rPr>
        <w:t xml:space="preserve"> about </w:t>
      </w:r>
      <w:r w:rsidR="00171704">
        <w:rPr>
          <w:color w:val="auto"/>
        </w:rPr>
        <w:t>25-40 with a career</w:t>
      </w:r>
      <w:r w:rsidR="00104475">
        <w:rPr>
          <w:color w:val="auto"/>
        </w:rPr>
        <w:t xml:space="preserve">. She would be shopping on this application for weekend </w:t>
      </w:r>
      <w:r w:rsidR="00A8289F">
        <w:rPr>
          <w:color w:val="auto"/>
        </w:rPr>
        <w:t xml:space="preserve">wear or after her 9-5pm job. </w:t>
      </w:r>
    </w:p>
    <w:p w14:paraId="3A14D5AF" w14:textId="7ED72AB5" w:rsidR="00A8289F" w:rsidRDefault="00A8289F" w:rsidP="008E2741">
      <w:pPr>
        <w:rPr>
          <w:color w:val="auto"/>
        </w:rPr>
      </w:pPr>
      <w:r>
        <w:rPr>
          <w:color w:val="auto"/>
        </w:rPr>
        <w:t>The third persona would be a significant other</w:t>
      </w:r>
      <w:r w:rsidR="00C51E8C">
        <w:rPr>
          <w:color w:val="auto"/>
        </w:rPr>
        <w:t xml:space="preserve"> or family member</w:t>
      </w:r>
      <w:r>
        <w:rPr>
          <w:color w:val="auto"/>
        </w:rPr>
        <w:t xml:space="preserve"> of a </w:t>
      </w:r>
      <w:r w:rsidR="00850EAD">
        <w:rPr>
          <w:color w:val="auto"/>
        </w:rPr>
        <w:t xml:space="preserve">young women in the first two </w:t>
      </w:r>
      <w:r w:rsidR="00C51E8C">
        <w:rPr>
          <w:color w:val="auto"/>
        </w:rPr>
        <w:t>personas</w:t>
      </w:r>
      <w:r w:rsidR="00850EAD">
        <w:rPr>
          <w:color w:val="auto"/>
        </w:rPr>
        <w:t xml:space="preserve"> that maybe shopping to surprise her with her most </w:t>
      </w:r>
      <w:r w:rsidR="00C51E8C">
        <w:rPr>
          <w:color w:val="auto"/>
        </w:rPr>
        <w:t>coveted</w:t>
      </w:r>
      <w:r w:rsidR="00850EAD">
        <w:rPr>
          <w:color w:val="auto"/>
        </w:rPr>
        <w:t xml:space="preserve"> brands of clothing and accessories. </w:t>
      </w:r>
    </w:p>
    <w:p w14:paraId="32F897C5" w14:textId="744BC998" w:rsidR="008C5A1B" w:rsidRDefault="0090207F" w:rsidP="008E2741">
      <w:pPr>
        <w:rPr>
          <w:color w:val="auto"/>
        </w:rPr>
      </w:pPr>
      <w:r>
        <w:rPr>
          <w:color w:val="auto"/>
        </w:rPr>
        <w:t>gg</w:t>
      </w:r>
    </w:p>
    <w:p w14:paraId="0E640896" w14:textId="77777777" w:rsidR="001C0566" w:rsidRDefault="001C0566" w:rsidP="00E544A3">
      <w:pPr>
        <w:keepNext/>
        <w:spacing w:after="500" w:line="240" w:lineRule="auto"/>
        <w:outlineLvl w:val="1"/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77EAEB2E" w14:textId="02061517" w:rsidR="00A64922" w:rsidRDefault="001C0566" w:rsidP="00E544A3">
      <w:pPr>
        <w:keepNext/>
        <w:spacing w:after="500" w:line="240" w:lineRule="auto"/>
        <w:outlineLvl w:val="1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Min</w:t>
      </w:r>
      <w:r w:rsidR="00F53717">
        <w:rPr>
          <w:rFonts w:asciiTheme="majorHAnsi" w:hAnsiTheme="majorHAnsi"/>
          <w:b/>
          <w:bCs/>
          <w:color w:val="auto"/>
          <w:sz w:val="52"/>
          <w:szCs w:val="52"/>
        </w:rPr>
        <w:t>imum</w:t>
      </w:r>
      <w:r>
        <w:rPr>
          <w:rFonts w:asciiTheme="majorHAnsi" w:hAnsiTheme="majorHAnsi"/>
          <w:b/>
          <w:bCs/>
          <w:color w:val="auto"/>
          <w:sz w:val="52"/>
          <w:szCs w:val="52"/>
        </w:rPr>
        <w:t xml:space="preserve"> </w:t>
      </w:r>
      <w:r w:rsidRPr="00C64268">
        <w:rPr>
          <w:rFonts w:asciiTheme="majorHAnsi" w:hAnsiTheme="majorHAnsi"/>
          <w:b/>
          <w:bCs/>
          <w:color w:val="auto"/>
          <w:sz w:val="52"/>
          <w:szCs w:val="52"/>
        </w:rPr>
        <w:t>Vi</w:t>
      </w:r>
      <w:r w:rsidR="00A64922" w:rsidRPr="00C64268">
        <w:rPr>
          <w:rFonts w:asciiTheme="majorHAnsi" w:hAnsiTheme="majorHAnsi"/>
          <w:b/>
          <w:bCs/>
          <w:color w:val="auto"/>
          <w:sz w:val="52"/>
          <w:szCs w:val="52"/>
        </w:rPr>
        <w:t>able</w:t>
      </w:r>
      <w:r w:rsidR="00A64922">
        <w:rPr>
          <w:rFonts w:asciiTheme="majorHAnsi" w:hAnsiTheme="majorHAnsi"/>
          <w:b/>
          <w:bCs/>
          <w:color w:val="auto"/>
          <w:sz w:val="52"/>
          <w:szCs w:val="52"/>
        </w:rPr>
        <w:t xml:space="preserve"> Product (MVP)</w:t>
      </w:r>
    </w:p>
    <w:p w14:paraId="12ACF41F" w14:textId="2FA6AF4A" w:rsidR="00AF3996" w:rsidRDefault="009D74D7" w:rsidP="00E544A3">
      <w:pPr>
        <w:keepNext/>
        <w:spacing w:after="500" w:line="240" w:lineRule="auto"/>
        <w:outlineLvl w:val="1"/>
        <w:rPr>
          <w:rFonts w:cstheme="minorHAnsi"/>
          <w:color w:val="auto"/>
          <w:szCs w:val="28"/>
        </w:rPr>
      </w:pPr>
      <w:r>
        <w:rPr>
          <w:rFonts w:cstheme="minorHAnsi"/>
          <w:color w:val="auto"/>
          <w:szCs w:val="28"/>
        </w:rPr>
        <w:t xml:space="preserve">The </w:t>
      </w:r>
      <w:r w:rsidR="00AC0AD3">
        <w:rPr>
          <w:rFonts w:cstheme="minorHAnsi"/>
          <w:color w:val="auto"/>
          <w:szCs w:val="28"/>
        </w:rPr>
        <w:t xml:space="preserve">structure and flow of this web application will consist of the user or customer to </w:t>
      </w:r>
      <w:r w:rsidR="004F6597">
        <w:rPr>
          <w:rFonts w:cstheme="minorHAnsi"/>
          <w:color w:val="auto"/>
          <w:szCs w:val="28"/>
        </w:rPr>
        <w:t xml:space="preserve">launch the web application from the world wide web. It will display the </w:t>
      </w:r>
      <w:r w:rsidR="009A54A9">
        <w:rPr>
          <w:rFonts w:cstheme="minorHAnsi"/>
          <w:color w:val="auto"/>
          <w:szCs w:val="28"/>
        </w:rPr>
        <w:t xml:space="preserve">home page with a search bar and a page bar with different categories or products listed. The </w:t>
      </w:r>
      <w:r w:rsidR="00CE5C85">
        <w:rPr>
          <w:rFonts w:cstheme="minorHAnsi"/>
          <w:color w:val="auto"/>
          <w:szCs w:val="28"/>
        </w:rPr>
        <w:t xml:space="preserve">user can type in a </w:t>
      </w:r>
      <w:r w:rsidR="00EE51E0">
        <w:rPr>
          <w:rFonts w:cstheme="minorHAnsi"/>
          <w:color w:val="auto"/>
          <w:szCs w:val="28"/>
        </w:rPr>
        <w:t xml:space="preserve">product description and if the key words are recognized by the database the results will be displayed. If </w:t>
      </w:r>
      <w:proofErr w:type="gramStart"/>
      <w:r w:rsidR="00EE51E0">
        <w:rPr>
          <w:rFonts w:cstheme="minorHAnsi"/>
          <w:color w:val="auto"/>
          <w:szCs w:val="28"/>
        </w:rPr>
        <w:t>not</w:t>
      </w:r>
      <w:proofErr w:type="gramEnd"/>
      <w:r w:rsidR="00EE51E0">
        <w:rPr>
          <w:rFonts w:cstheme="minorHAnsi"/>
          <w:color w:val="auto"/>
          <w:szCs w:val="28"/>
        </w:rPr>
        <w:t xml:space="preserve"> no results message </w:t>
      </w:r>
      <w:r w:rsidR="008B291C">
        <w:rPr>
          <w:rFonts w:cstheme="minorHAnsi"/>
          <w:color w:val="auto"/>
          <w:szCs w:val="28"/>
        </w:rPr>
        <w:t>will be displayed for the user.</w:t>
      </w:r>
    </w:p>
    <w:p w14:paraId="0745C7A5" w14:textId="5AB70CD4" w:rsidR="008B291C" w:rsidRDefault="008B291C" w:rsidP="00E544A3">
      <w:pPr>
        <w:keepNext/>
        <w:spacing w:after="500" w:line="240" w:lineRule="auto"/>
        <w:outlineLvl w:val="1"/>
        <w:rPr>
          <w:rFonts w:cstheme="minorHAnsi"/>
          <w:color w:val="auto"/>
          <w:szCs w:val="28"/>
        </w:rPr>
      </w:pPr>
      <w:r>
        <w:rPr>
          <w:rFonts w:cstheme="minorHAnsi"/>
          <w:color w:val="auto"/>
          <w:szCs w:val="28"/>
        </w:rPr>
        <w:t xml:space="preserve">The user can add items to a virtual shopping cart and checkout to purchase the items they have selected. I plan on </w:t>
      </w:r>
      <w:proofErr w:type="spellStart"/>
      <w:r>
        <w:rPr>
          <w:rFonts w:cstheme="minorHAnsi"/>
          <w:color w:val="auto"/>
          <w:szCs w:val="28"/>
        </w:rPr>
        <w:t>tieing</w:t>
      </w:r>
      <w:proofErr w:type="spellEnd"/>
      <w:r>
        <w:rPr>
          <w:rFonts w:cstheme="minorHAnsi"/>
          <w:color w:val="auto"/>
          <w:szCs w:val="28"/>
        </w:rPr>
        <w:t xml:space="preserve"> in a </w:t>
      </w:r>
      <w:proofErr w:type="gramStart"/>
      <w:r>
        <w:rPr>
          <w:rFonts w:cstheme="minorHAnsi"/>
          <w:color w:val="auto"/>
          <w:szCs w:val="28"/>
        </w:rPr>
        <w:t>third party</w:t>
      </w:r>
      <w:proofErr w:type="gramEnd"/>
      <w:r>
        <w:rPr>
          <w:rFonts w:cstheme="minorHAnsi"/>
          <w:color w:val="auto"/>
          <w:szCs w:val="28"/>
        </w:rPr>
        <w:t xml:space="preserve"> payment system such as </w:t>
      </w:r>
      <w:proofErr w:type="spellStart"/>
      <w:r>
        <w:rPr>
          <w:rFonts w:cstheme="minorHAnsi"/>
          <w:color w:val="auto"/>
          <w:szCs w:val="28"/>
        </w:rPr>
        <w:t>shopify</w:t>
      </w:r>
      <w:proofErr w:type="spellEnd"/>
      <w:r>
        <w:rPr>
          <w:rFonts w:cstheme="minorHAnsi"/>
          <w:color w:val="auto"/>
          <w:szCs w:val="28"/>
        </w:rPr>
        <w:t xml:space="preserve"> to take a payment for the items purchase and </w:t>
      </w:r>
      <w:r w:rsidR="00E9021D">
        <w:rPr>
          <w:rFonts w:cstheme="minorHAnsi"/>
          <w:color w:val="auto"/>
          <w:szCs w:val="28"/>
        </w:rPr>
        <w:t xml:space="preserve">create an order number </w:t>
      </w:r>
      <w:r w:rsidR="00E9021D">
        <w:rPr>
          <w:rFonts w:cstheme="minorHAnsi"/>
          <w:color w:val="auto"/>
          <w:szCs w:val="28"/>
        </w:rPr>
        <w:lastRenderedPageBreak/>
        <w:t xml:space="preserve">sending it to a database in Postgres. The item inventory will also be stored in Postgres database. </w:t>
      </w:r>
    </w:p>
    <w:p w14:paraId="6DFAD7BE" w14:textId="51F7F99A" w:rsidR="00E9021D" w:rsidRDefault="008F4B0E" w:rsidP="00E544A3">
      <w:pPr>
        <w:keepNext/>
        <w:spacing w:after="500" w:line="240" w:lineRule="auto"/>
        <w:outlineLvl w:val="1"/>
        <w:rPr>
          <w:rFonts w:cstheme="minorHAnsi"/>
          <w:color w:val="auto"/>
          <w:szCs w:val="28"/>
        </w:rPr>
      </w:pPr>
      <w:r>
        <w:rPr>
          <w:rFonts w:cstheme="minorHAnsi"/>
          <w:color w:val="auto"/>
          <w:szCs w:val="28"/>
        </w:rPr>
        <w:t xml:space="preserve">The languages that will be used the code the application will be </w:t>
      </w:r>
      <w:r w:rsidR="002378B1">
        <w:rPr>
          <w:rFonts w:cstheme="minorHAnsi"/>
          <w:color w:val="auto"/>
          <w:szCs w:val="28"/>
        </w:rPr>
        <w:t>JavaScript</w:t>
      </w:r>
      <w:r>
        <w:rPr>
          <w:rFonts w:cstheme="minorHAnsi"/>
          <w:color w:val="auto"/>
          <w:szCs w:val="28"/>
        </w:rPr>
        <w:t>, CSS,</w:t>
      </w:r>
      <w:r w:rsidR="002378B1">
        <w:rPr>
          <w:rFonts w:cstheme="minorHAnsi"/>
          <w:color w:val="auto"/>
          <w:szCs w:val="28"/>
        </w:rPr>
        <w:t xml:space="preserve"> HTML, SQL to name a few. For the design of the UX </w:t>
      </w:r>
      <w:r w:rsidR="0007191D">
        <w:rPr>
          <w:rFonts w:cstheme="minorHAnsi"/>
          <w:color w:val="auto"/>
          <w:szCs w:val="28"/>
        </w:rPr>
        <w:t xml:space="preserve">I will be using a bootstrap and angular framework. </w:t>
      </w:r>
    </w:p>
    <w:p w14:paraId="5E7C7879" w14:textId="77777777" w:rsidR="00AB6AD7" w:rsidRDefault="00AB6AD7" w:rsidP="00E544A3">
      <w:pPr>
        <w:keepNext/>
        <w:spacing w:after="500" w:line="240" w:lineRule="auto"/>
        <w:outlineLvl w:val="1"/>
        <w:rPr>
          <w:rFonts w:cstheme="minorHAnsi"/>
          <w:color w:val="auto"/>
          <w:szCs w:val="28"/>
        </w:rPr>
      </w:pPr>
      <w:r>
        <w:rPr>
          <w:rFonts w:cstheme="minorHAnsi"/>
          <w:color w:val="auto"/>
          <w:szCs w:val="28"/>
        </w:rPr>
        <w:t>User/Customer UI will be able to:</w:t>
      </w:r>
    </w:p>
    <w:p w14:paraId="3A665244" w14:textId="77777777" w:rsidR="00EA03D4" w:rsidRDefault="00AB6AD7" w:rsidP="00AB6AD7">
      <w:pPr>
        <w:pStyle w:val="ListParagraph"/>
        <w:keepNext/>
        <w:numPr>
          <w:ilvl w:val="0"/>
          <w:numId w:val="1"/>
        </w:numPr>
        <w:spacing w:after="500" w:line="240" w:lineRule="auto"/>
        <w:outlineLvl w:val="1"/>
        <w:rPr>
          <w:rFonts w:cstheme="minorHAnsi"/>
          <w:color w:val="auto"/>
          <w:szCs w:val="28"/>
        </w:rPr>
      </w:pPr>
      <w:r>
        <w:rPr>
          <w:rFonts w:cstheme="minorHAnsi"/>
          <w:color w:val="auto"/>
          <w:szCs w:val="28"/>
        </w:rPr>
        <w:t xml:space="preserve">Login </w:t>
      </w:r>
      <w:r w:rsidR="00EA03D4">
        <w:rPr>
          <w:rFonts w:cstheme="minorHAnsi"/>
          <w:color w:val="auto"/>
          <w:szCs w:val="28"/>
        </w:rPr>
        <w:t xml:space="preserve">to a created account to view orders and ask questions to the boutique owner/operator. </w:t>
      </w:r>
    </w:p>
    <w:p w14:paraId="27BA2489" w14:textId="77777777" w:rsidR="00087998" w:rsidRDefault="00EA03D4" w:rsidP="00AB6AD7">
      <w:pPr>
        <w:pStyle w:val="ListParagraph"/>
        <w:keepNext/>
        <w:numPr>
          <w:ilvl w:val="0"/>
          <w:numId w:val="1"/>
        </w:numPr>
        <w:spacing w:after="500" w:line="240" w:lineRule="auto"/>
        <w:outlineLvl w:val="1"/>
        <w:rPr>
          <w:rFonts w:cstheme="minorHAnsi"/>
          <w:color w:val="auto"/>
          <w:szCs w:val="28"/>
        </w:rPr>
      </w:pPr>
      <w:r>
        <w:rPr>
          <w:rFonts w:cstheme="minorHAnsi"/>
          <w:color w:val="auto"/>
          <w:szCs w:val="28"/>
        </w:rPr>
        <w:t xml:space="preserve">Search </w:t>
      </w:r>
      <w:r w:rsidR="00087998">
        <w:rPr>
          <w:rFonts w:cstheme="minorHAnsi"/>
          <w:color w:val="auto"/>
          <w:szCs w:val="28"/>
        </w:rPr>
        <w:t xml:space="preserve">in the search field for an item they are shopping for. </w:t>
      </w:r>
    </w:p>
    <w:p w14:paraId="3ABA55D8" w14:textId="08AACA5C" w:rsidR="0099507C" w:rsidRDefault="00087998" w:rsidP="00AB6AD7">
      <w:pPr>
        <w:pStyle w:val="ListParagraph"/>
        <w:keepNext/>
        <w:numPr>
          <w:ilvl w:val="0"/>
          <w:numId w:val="1"/>
        </w:numPr>
        <w:spacing w:after="500" w:line="240" w:lineRule="auto"/>
        <w:outlineLvl w:val="1"/>
        <w:rPr>
          <w:rFonts w:cstheme="minorHAnsi"/>
          <w:color w:val="auto"/>
          <w:szCs w:val="28"/>
        </w:rPr>
      </w:pPr>
      <w:r>
        <w:rPr>
          <w:rFonts w:cstheme="minorHAnsi"/>
          <w:color w:val="auto"/>
          <w:szCs w:val="28"/>
        </w:rPr>
        <w:t xml:space="preserve">Add items to a shopping cart and checkout and pay for the items using a </w:t>
      </w:r>
      <w:r w:rsidR="00291A5C">
        <w:rPr>
          <w:rFonts w:cstheme="minorHAnsi"/>
          <w:color w:val="auto"/>
          <w:szCs w:val="28"/>
        </w:rPr>
        <w:t>third-party</w:t>
      </w:r>
      <w:r>
        <w:rPr>
          <w:rFonts w:cstheme="minorHAnsi"/>
          <w:color w:val="auto"/>
          <w:szCs w:val="28"/>
        </w:rPr>
        <w:t xml:space="preserve"> payment SaaS</w:t>
      </w:r>
      <w:r w:rsidR="0099507C">
        <w:rPr>
          <w:rFonts w:cstheme="minorHAnsi"/>
          <w:color w:val="auto"/>
          <w:szCs w:val="28"/>
        </w:rPr>
        <w:t xml:space="preserve"> provider. </w:t>
      </w:r>
    </w:p>
    <w:p w14:paraId="3929E53A" w14:textId="77777777" w:rsidR="00291A5C" w:rsidRDefault="00C64268" w:rsidP="00C64268">
      <w:pPr>
        <w:pStyle w:val="ListParagraph"/>
        <w:keepNext/>
        <w:numPr>
          <w:ilvl w:val="0"/>
          <w:numId w:val="1"/>
        </w:numPr>
        <w:spacing w:after="500" w:line="240" w:lineRule="auto"/>
        <w:outlineLvl w:val="1"/>
        <w:rPr>
          <w:rFonts w:cstheme="minorHAnsi"/>
          <w:color w:val="auto"/>
          <w:szCs w:val="28"/>
        </w:rPr>
      </w:pPr>
      <w:r>
        <w:rPr>
          <w:rFonts w:cstheme="minorHAnsi"/>
          <w:color w:val="auto"/>
          <w:szCs w:val="28"/>
        </w:rPr>
        <w:t>Navigate through the website for products for purchase in different categories.</w:t>
      </w:r>
    </w:p>
    <w:p w14:paraId="2D821EBA" w14:textId="77777777" w:rsidR="00291A5C" w:rsidRDefault="00291A5C" w:rsidP="00291A5C">
      <w:pPr>
        <w:pStyle w:val="ListParagraph"/>
        <w:keepNext/>
        <w:spacing w:after="500" w:line="240" w:lineRule="auto"/>
        <w:outlineLvl w:val="1"/>
        <w:rPr>
          <w:rFonts w:asciiTheme="majorHAnsi" w:hAnsiTheme="majorHAnsi" w:cstheme="minorHAnsi"/>
          <w:b/>
          <w:bCs/>
          <w:color w:val="auto"/>
          <w:sz w:val="44"/>
          <w:szCs w:val="44"/>
        </w:rPr>
      </w:pPr>
    </w:p>
    <w:p w14:paraId="30659F90" w14:textId="77777777" w:rsidR="00291A5C" w:rsidRDefault="00291A5C" w:rsidP="00291A5C">
      <w:pPr>
        <w:pStyle w:val="ListParagraph"/>
        <w:keepNext/>
        <w:spacing w:after="500" w:line="240" w:lineRule="auto"/>
        <w:outlineLvl w:val="1"/>
        <w:rPr>
          <w:rFonts w:asciiTheme="majorHAnsi" w:hAnsiTheme="majorHAnsi" w:cstheme="minorHAnsi"/>
          <w:b/>
          <w:bCs/>
          <w:color w:val="auto"/>
          <w:sz w:val="44"/>
          <w:szCs w:val="44"/>
        </w:rPr>
      </w:pPr>
    </w:p>
    <w:p w14:paraId="76708936" w14:textId="73E196DD" w:rsidR="00C64268" w:rsidRPr="00291A5C" w:rsidRDefault="00C64268" w:rsidP="00291A5C">
      <w:pPr>
        <w:pStyle w:val="ListParagraph"/>
        <w:keepNext/>
        <w:spacing w:after="500" w:line="240" w:lineRule="auto"/>
        <w:outlineLvl w:val="1"/>
        <w:rPr>
          <w:rFonts w:cstheme="minorHAnsi"/>
          <w:color w:val="auto"/>
          <w:szCs w:val="28"/>
        </w:rPr>
      </w:pPr>
      <w:r w:rsidRPr="00291A5C">
        <w:rPr>
          <w:rFonts w:asciiTheme="majorHAnsi" w:hAnsiTheme="majorHAnsi" w:cstheme="minorHAnsi"/>
          <w:b/>
          <w:bCs/>
          <w:color w:val="auto"/>
          <w:sz w:val="44"/>
          <w:szCs w:val="44"/>
        </w:rPr>
        <w:t>Architecture</w:t>
      </w:r>
      <w:r w:rsidR="00291A5C" w:rsidRPr="00291A5C">
        <w:drawing>
          <wp:inline distT="0" distB="0" distL="0" distR="0" wp14:anchorId="0D8D693E" wp14:editId="5F151321">
            <wp:extent cx="6023610" cy="358710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5229" cy="359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D241" w14:textId="6BD3E30D" w:rsidR="0007191D" w:rsidRPr="00C64268" w:rsidRDefault="00AB6AD7" w:rsidP="00C64268">
      <w:pPr>
        <w:keepNext/>
        <w:spacing w:after="500" w:line="240" w:lineRule="auto"/>
        <w:ind w:left="360"/>
        <w:outlineLvl w:val="1"/>
        <w:rPr>
          <w:rFonts w:cstheme="minorHAnsi"/>
          <w:color w:val="auto"/>
          <w:szCs w:val="28"/>
        </w:rPr>
      </w:pPr>
      <w:r w:rsidRPr="00C64268">
        <w:rPr>
          <w:rFonts w:cstheme="minorHAnsi"/>
          <w:color w:val="auto"/>
          <w:szCs w:val="28"/>
        </w:rPr>
        <w:t xml:space="preserve"> </w:t>
      </w:r>
    </w:p>
    <w:p w14:paraId="7940A4C2" w14:textId="68AE0B0D" w:rsidR="00E544A3" w:rsidRPr="00E544A3" w:rsidRDefault="0090207F" w:rsidP="00E544A3">
      <w:pPr>
        <w:keepNext/>
        <w:spacing w:after="500" w:line="240" w:lineRule="auto"/>
        <w:outlineLvl w:val="1"/>
        <w:rPr>
          <w:rFonts w:asciiTheme="majorHAnsi" w:eastAsia="Times New Roman" w:hAnsiTheme="majorHAnsi" w:cs="Times New Roman"/>
          <w:b/>
          <w:color w:val="auto"/>
          <w:sz w:val="52"/>
        </w:rPr>
      </w:pPr>
      <w:r w:rsidRPr="0090207F">
        <w:rPr>
          <w:rFonts w:asciiTheme="majorHAnsi" w:hAnsiTheme="majorHAnsi"/>
          <w:sz w:val="52"/>
          <w:szCs w:val="52"/>
        </w:rPr>
        <w:lastRenderedPageBreak/>
        <w:t>be</w:t>
      </w:r>
    </w:p>
    <w:p w14:paraId="7EAF1F13" w14:textId="77777777" w:rsidR="00E544A3" w:rsidRPr="00E544A3" w:rsidRDefault="00E544A3" w:rsidP="00E544A3"/>
    <w:p w14:paraId="1F48160A" w14:textId="77777777" w:rsidR="00E544A3" w:rsidRPr="00E544A3" w:rsidRDefault="00E544A3" w:rsidP="00E544A3"/>
    <w:p w14:paraId="2B82341B" w14:textId="77777777" w:rsidR="00E544A3" w:rsidRPr="00E544A3" w:rsidRDefault="00E544A3" w:rsidP="00E544A3"/>
    <w:p w14:paraId="3D15CBAC" w14:textId="77777777" w:rsidR="00E544A3" w:rsidRPr="00E544A3" w:rsidRDefault="00E544A3" w:rsidP="00E544A3"/>
    <w:p w14:paraId="0833537D" w14:textId="77777777" w:rsidR="00E544A3" w:rsidRPr="00E544A3" w:rsidRDefault="00E544A3" w:rsidP="00E544A3"/>
    <w:p w14:paraId="34169942" w14:textId="77777777" w:rsidR="00E544A3" w:rsidRPr="00E544A3" w:rsidRDefault="00E544A3" w:rsidP="00E544A3"/>
    <w:p w14:paraId="62025151" w14:textId="77777777" w:rsidR="00E544A3" w:rsidRPr="00E544A3" w:rsidRDefault="00E544A3" w:rsidP="00E544A3"/>
    <w:p w14:paraId="0DF67030" w14:textId="77777777" w:rsidR="00E544A3" w:rsidRPr="00E544A3" w:rsidRDefault="00E544A3" w:rsidP="00E544A3"/>
    <w:p w14:paraId="2847311E" w14:textId="77777777" w:rsidR="008E2741" w:rsidRDefault="008E2741" w:rsidP="008E2741">
      <w:pPr>
        <w:rPr>
          <w:color w:val="auto"/>
        </w:rPr>
      </w:pPr>
    </w:p>
    <w:p w14:paraId="4A949153" w14:textId="0B39929A" w:rsidR="008E2741" w:rsidRPr="008E2741" w:rsidRDefault="008E2741" w:rsidP="002D49D7">
      <w:pPr>
        <w:rPr>
          <w:rFonts w:eastAsia="Times New Roman" w:cstheme="minorHAnsi"/>
          <w:b/>
          <w:caps/>
          <w:color w:val="auto"/>
          <w:spacing w:val="20"/>
          <w:kern w:val="28"/>
          <w:szCs w:val="28"/>
        </w:rPr>
      </w:pPr>
    </w:p>
    <w:p w14:paraId="2678455F" w14:textId="06C79F13" w:rsidR="00D74A32" w:rsidRPr="00D74A32" w:rsidRDefault="00D74A32" w:rsidP="002D49D7">
      <w:pPr>
        <w:rPr>
          <w:rFonts w:eastAsia="Times New Roman" w:cstheme="minorHAnsi"/>
          <w:b/>
          <w:caps/>
          <w:color w:val="auto"/>
          <w:spacing w:val="20"/>
          <w:kern w:val="28"/>
          <w:szCs w:val="28"/>
        </w:rPr>
      </w:pPr>
    </w:p>
    <w:p w14:paraId="6845EDA0" w14:textId="77777777" w:rsidR="002D49D7" w:rsidRPr="002D49D7" w:rsidRDefault="002D49D7" w:rsidP="002D49D7">
      <w:pPr>
        <w:rPr>
          <w:rFonts w:eastAsia="Times New Roman" w:cstheme="minorHAnsi"/>
          <w:bCs/>
          <w:caps/>
          <w:color w:val="auto"/>
          <w:spacing w:val="20"/>
          <w:kern w:val="28"/>
          <w:szCs w:val="28"/>
        </w:rPr>
      </w:pPr>
    </w:p>
    <w:p w14:paraId="636EE3EC" w14:textId="302AC940" w:rsidR="0078350A" w:rsidRDefault="0078350A" w:rsidP="004B7E44"/>
    <w:p w14:paraId="74776108" w14:textId="22D2665F" w:rsidR="0078350A" w:rsidRDefault="0078350A" w:rsidP="004B7E44"/>
    <w:p w14:paraId="7CAE04BA" w14:textId="3AF858F1" w:rsidR="0078350A" w:rsidRDefault="0078350A" w:rsidP="004B7E44"/>
    <w:p w14:paraId="6478FBAD" w14:textId="105C0BCB" w:rsidR="0078350A" w:rsidRDefault="0078350A" w:rsidP="004B7E44"/>
    <w:p w14:paraId="363D2C76" w14:textId="63DF69CE" w:rsidR="0078350A" w:rsidRDefault="0078350A" w:rsidP="004B7E44"/>
    <w:p w14:paraId="0CEAF3DB" w14:textId="2C99E13E" w:rsidR="0078350A" w:rsidRDefault="0078350A" w:rsidP="004B7E44"/>
    <w:p w14:paraId="2662C258" w14:textId="35C67400" w:rsidR="0078350A" w:rsidRDefault="0078350A" w:rsidP="004B7E44"/>
    <w:p w14:paraId="195CE929" w14:textId="77777777" w:rsidR="0078350A" w:rsidRPr="004B7E44" w:rsidRDefault="0078350A" w:rsidP="004B7E44"/>
    <w:sectPr w:rsidR="0078350A" w:rsidRPr="004B7E44" w:rsidSect="004B7E44">
      <w:headerReference w:type="default" r:id="rId11"/>
      <w:footerReference w:type="default" r:id="rId12"/>
      <w:footerReference w:type="first" r:id="rId13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74A8C" w14:textId="77777777" w:rsidR="0078350A" w:rsidRDefault="0078350A" w:rsidP="004B7E44">
      <w:r>
        <w:separator/>
      </w:r>
    </w:p>
  </w:endnote>
  <w:endnote w:type="continuationSeparator" w:id="0">
    <w:p w14:paraId="159E39F7" w14:textId="77777777" w:rsidR="0078350A" w:rsidRDefault="0078350A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9C57E13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000000" w:themeFill="text1"/>
          <w:vAlign w:val="center"/>
        </w:tcPr>
        <w:p w14:paraId="2DBF2A46" w14:textId="7A7FD065" w:rsidR="004B7E44" w:rsidRDefault="004B7E44" w:rsidP="004B7E44">
          <w:pPr>
            <w:pStyle w:val="Footer"/>
          </w:pP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C4AEBD" w14:textId="77777777" w:rsidR="005A718F" w:rsidRDefault="005A718F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0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A1AD3" w14:textId="77777777" w:rsidR="0078350A" w:rsidRDefault="0078350A" w:rsidP="004B7E44">
      <w:r>
        <w:separator/>
      </w:r>
    </w:p>
  </w:footnote>
  <w:footnote w:type="continuationSeparator" w:id="0">
    <w:p w14:paraId="66E3ED5E" w14:textId="77777777" w:rsidR="0078350A" w:rsidRDefault="0078350A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C777D25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E7B54F8" w14:textId="77777777" w:rsidR="004B7E44" w:rsidRDefault="004B7E44" w:rsidP="004B7E44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5EBEA6D8" wp14:editId="1199ABBC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BB3E7B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5EBEA6D8" id="Rectangle 11" o:spid="_x0000_s1029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" fillcolor="#e32d91 [3204]" stroked="f" strokeweight="2pt">
                    <v:textbox>
                      <w:txbxContent>
                        <w:p w14:paraId="56BB3E7B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</w:rPr>
                            <w:t>2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61EEA"/>
    <w:multiLevelType w:val="hybridMultilevel"/>
    <w:tmpl w:val="ECDEB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382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0A"/>
    <w:rsid w:val="0007191D"/>
    <w:rsid w:val="00087998"/>
    <w:rsid w:val="000D1D4C"/>
    <w:rsid w:val="00104475"/>
    <w:rsid w:val="00171704"/>
    <w:rsid w:val="001C0566"/>
    <w:rsid w:val="001D5DE1"/>
    <w:rsid w:val="002378B1"/>
    <w:rsid w:val="00291A5C"/>
    <w:rsid w:val="00293B83"/>
    <w:rsid w:val="002A165C"/>
    <w:rsid w:val="002C586B"/>
    <w:rsid w:val="002D49D7"/>
    <w:rsid w:val="002E2614"/>
    <w:rsid w:val="002E6716"/>
    <w:rsid w:val="00304186"/>
    <w:rsid w:val="00353240"/>
    <w:rsid w:val="00360095"/>
    <w:rsid w:val="003A75BF"/>
    <w:rsid w:val="003B2CAA"/>
    <w:rsid w:val="003C7465"/>
    <w:rsid w:val="003D05D4"/>
    <w:rsid w:val="00403F26"/>
    <w:rsid w:val="00481F7B"/>
    <w:rsid w:val="004A07FD"/>
    <w:rsid w:val="004A5057"/>
    <w:rsid w:val="004B7E44"/>
    <w:rsid w:val="004C3374"/>
    <w:rsid w:val="004D5252"/>
    <w:rsid w:val="004D5E7E"/>
    <w:rsid w:val="004F2B86"/>
    <w:rsid w:val="004F6597"/>
    <w:rsid w:val="005A718F"/>
    <w:rsid w:val="00620339"/>
    <w:rsid w:val="00633A90"/>
    <w:rsid w:val="00685EA2"/>
    <w:rsid w:val="006A3CE7"/>
    <w:rsid w:val="006D4B24"/>
    <w:rsid w:val="006F1757"/>
    <w:rsid w:val="007516CF"/>
    <w:rsid w:val="0078350A"/>
    <w:rsid w:val="0079056E"/>
    <w:rsid w:val="00796308"/>
    <w:rsid w:val="00850402"/>
    <w:rsid w:val="00850EAD"/>
    <w:rsid w:val="00854F4C"/>
    <w:rsid w:val="00855657"/>
    <w:rsid w:val="00876920"/>
    <w:rsid w:val="008B291C"/>
    <w:rsid w:val="008B33BC"/>
    <w:rsid w:val="008C5A1B"/>
    <w:rsid w:val="008E2741"/>
    <w:rsid w:val="008F4B0E"/>
    <w:rsid w:val="0090207F"/>
    <w:rsid w:val="009120E9"/>
    <w:rsid w:val="00945900"/>
    <w:rsid w:val="0099507C"/>
    <w:rsid w:val="009A54A9"/>
    <w:rsid w:val="009C396C"/>
    <w:rsid w:val="009D74D7"/>
    <w:rsid w:val="00A056DE"/>
    <w:rsid w:val="00A101AD"/>
    <w:rsid w:val="00A64922"/>
    <w:rsid w:val="00A8289F"/>
    <w:rsid w:val="00A85935"/>
    <w:rsid w:val="00AB6AD7"/>
    <w:rsid w:val="00AC0AD3"/>
    <w:rsid w:val="00AF20C6"/>
    <w:rsid w:val="00AF3996"/>
    <w:rsid w:val="00B572B4"/>
    <w:rsid w:val="00BB14C2"/>
    <w:rsid w:val="00C35D72"/>
    <w:rsid w:val="00C51E8C"/>
    <w:rsid w:val="00C56EEC"/>
    <w:rsid w:val="00C64268"/>
    <w:rsid w:val="00C867BC"/>
    <w:rsid w:val="00CC5247"/>
    <w:rsid w:val="00CD6AB3"/>
    <w:rsid w:val="00CD7679"/>
    <w:rsid w:val="00CE1C08"/>
    <w:rsid w:val="00CE5C85"/>
    <w:rsid w:val="00D612A1"/>
    <w:rsid w:val="00D74A32"/>
    <w:rsid w:val="00DB26A7"/>
    <w:rsid w:val="00DC13E4"/>
    <w:rsid w:val="00DC5EE7"/>
    <w:rsid w:val="00E03145"/>
    <w:rsid w:val="00E544A3"/>
    <w:rsid w:val="00E64CD4"/>
    <w:rsid w:val="00E71637"/>
    <w:rsid w:val="00E76CAD"/>
    <w:rsid w:val="00E9021D"/>
    <w:rsid w:val="00E94B5F"/>
    <w:rsid w:val="00EA03D4"/>
    <w:rsid w:val="00EC0B90"/>
    <w:rsid w:val="00EE51E0"/>
    <w:rsid w:val="00EF01FC"/>
    <w:rsid w:val="00F03FE4"/>
    <w:rsid w:val="00F53717"/>
    <w:rsid w:val="00F56D68"/>
    <w:rsid w:val="00FA31B8"/>
    <w:rsid w:val="00FA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2"/>
    </o:shapelayout>
  </w:shapeDefaults>
  <w:decimalSymbol w:val="."/>
  <w:listSeparator w:val=","/>
  <w14:docId w14:val="49B83D1A"/>
  <w15:chartTrackingRefBased/>
  <w15:docId w15:val="{612E0AA7-35DC-4447-8628-65385B54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741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000000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000000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595959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AB6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background-abstract-futuristic-1462755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issyWegner\AppData\Local\Microsoft\Office\16.0\DTS\en-US%7b6E2690E1-3B84-44E4-8658-0D4FB0B0661F%7d\%7b89543467-ED02-4A82-AA24-BD460CC8FD62%7dtf163927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8AB81D6AFA434A8FFD9D4567566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15044-E401-4130-926D-0E026404197C}"/>
      </w:docPartPr>
      <w:docPartBody>
        <w:p w:rsidR="00000000" w:rsidRDefault="00F539C7">
          <w:pPr>
            <w:pStyle w:val="EA8AB81D6AFA434A8FFD9D4567566EC6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C7"/>
    <w:rsid w:val="00F5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AB81D6AFA434A8FFD9D4567566EC6">
    <w:name w:val="EA8AB81D6AFA434A8FFD9D4567566EC6"/>
  </w:style>
  <w:style w:type="paragraph" w:customStyle="1" w:styleId="CD9E6E00846C46409084C0858E9BEB4A">
    <w:name w:val="CD9E6E00846C46409084C0858E9BEB4A"/>
  </w:style>
  <w:style w:type="paragraph" w:customStyle="1" w:styleId="14F44DBC6DF845569B6AFC85A44A8071">
    <w:name w:val="14F44DBC6DF845569B6AFC85A44A8071"/>
  </w:style>
  <w:style w:type="paragraph" w:customStyle="1" w:styleId="726235693A1E4D5FBBAE72649D8C5957">
    <w:name w:val="726235693A1E4D5FBBAE72649D8C5957"/>
  </w:style>
  <w:style w:type="paragraph" w:customStyle="1" w:styleId="09320CE8A9894934BC0637D165966F12">
    <w:name w:val="09320CE8A9894934BC0637D165966F12"/>
  </w:style>
  <w:style w:type="paragraph" w:customStyle="1" w:styleId="4D7DA252B0EB4FA6802EDD4FFD3C1061">
    <w:name w:val="4D7DA252B0EB4FA6802EDD4FFD3C1061"/>
  </w:style>
  <w:style w:type="paragraph" w:customStyle="1" w:styleId="9D7B43D1B90041A28269E195016B4E00">
    <w:name w:val="9D7B43D1B90041A28269E195016B4E00"/>
    <w:rsid w:val="00F539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{89543467-ED02-4A82-AA24-BD460CC8FD62}tf16392796_win32</Template>
  <TotalTime>119</TotalTime>
  <Pages>5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Beautiful Babe Boutique</dc:subject>
  <dc:creator>CrissyWegner</dc:creator>
  <cp:keywords/>
  <dc:description/>
  <cp:lastModifiedBy>Crissy Wegner</cp:lastModifiedBy>
  <cp:revision>87</cp:revision>
  <dcterms:created xsi:type="dcterms:W3CDTF">2023-03-20T00:44:00Z</dcterms:created>
  <dcterms:modified xsi:type="dcterms:W3CDTF">2023-03-20T03:25:00Z</dcterms:modified>
</cp:coreProperties>
</file>